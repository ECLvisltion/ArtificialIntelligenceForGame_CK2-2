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C459" w14:textId="77777777"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452D1700" wp14:editId="6DD836F0">
            <wp:extent cx="3657600" cy="2743200"/>
            <wp:effectExtent l="0" t="0" r="0" b="0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ADF6584" w14:textId="0538B290" w:rsidR="00C6554A" w:rsidRPr="00CD50EB" w:rsidRDefault="000F7F9E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Genetic algorithms</w:t>
      </w:r>
      <w:r>
        <w:rPr>
          <w:rFonts w:ascii="맑은 고딕" w:eastAsia="맑은 고딕" w:hAnsi="맑은 고딕" w:hint="eastAsia"/>
        </w:rPr>
        <w:t>을 이용한 다차항 변수 값 구하기</w:t>
      </w:r>
    </w:p>
    <w:p w14:paraId="17467B55" w14:textId="52B745CB" w:rsidR="00C6554A" w:rsidRPr="00CD50EB" w:rsidRDefault="000F7F9E" w:rsidP="00C6554A">
      <w:pPr>
        <w:pStyle w:val="a7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4</w:t>
      </w:r>
      <w:r w:rsidR="00953C3E">
        <w:rPr>
          <w:rFonts w:ascii="맑은 고딕" w:eastAsia="맑은 고딕" w:hAnsi="맑은 고딕" w:hint="eastAsia"/>
        </w:rPr>
        <w:t>번째 과제물</w:t>
      </w:r>
      <w:r w:rsidR="00264B36">
        <w:rPr>
          <w:rFonts w:ascii="맑은 고딕" w:eastAsia="맑은 고딕" w:hAnsi="맑은 고딕" w:hint="eastAsia"/>
        </w:rPr>
        <w:t xml:space="preserve"> 보고서</w:t>
      </w:r>
    </w:p>
    <w:p w14:paraId="05F62175" w14:textId="0A0FA573" w:rsidR="00C6554A" w:rsidRPr="00CD50EB" w:rsidRDefault="00953C3E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>01813096</w:t>
      </w:r>
      <w:r w:rsidR="00667D67">
        <w:rPr>
          <w:rFonts w:ascii="맑은 고딕" w:eastAsia="맑은 고딕" w:hAnsi="맑은 고딕" w:hint="eastAsia"/>
        </w:rPr>
        <w:t>김현중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 w:rsidR="00667D67">
        <w:rPr>
          <w:rFonts w:ascii="맑은 고딕" w:eastAsia="맑은 고딕" w:hAnsi="맑은 고딕" w:hint="eastAsia"/>
        </w:rPr>
        <w:t xml:space="preserve">게임 </w:t>
      </w:r>
      <w:r w:rsidR="00EE6D8F">
        <w:rPr>
          <w:rFonts w:ascii="맑은 고딕" w:eastAsia="맑은 고딕" w:hAnsi="맑은 고딕" w:hint="eastAsia"/>
        </w:rPr>
        <w:t xml:space="preserve">인공지능 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| </w:t>
      </w:r>
      <w:r w:rsidR="00667D67">
        <w:rPr>
          <w:rFonts w:ascii="맑은 고딕" w:eastAsia="맑은 고딕" w:hAnsi="맑은 고딕"/>
        </w:rPr>
        <w:t>1</w:t>
      </w:r>
      <w:r w:rsidR="00792716">
        <w:rPr>
          <w:rFonts w:ascii="맑은 고딕" w:eastAsia="맑은 고딕" w:hAnsi="맑은 고딕"/>
        </w:rPr>
        <w:t>9</w:t>
      </w:r>
      <w:r w:rsidR="00667D67">
        <w:rPr>
          <w:rFonts w:ascii="맑은 고딕" w:eastAsia="맑은 고딕" w:hAnsi="맑은 고딕"/>
        </w:rPr>
        <w:t xml:space="preserve">. </w:t>
      </w:r>
      <w:r w:rsidR="000F7F9E">
        <w:rPr>
          <w:rFonts w:ascii="맑은 고딕" w:eastAsia="맑은 고딕" w:hAnsi="맑은 고딕"/>
        </w:rPr>
        <w:t>11</w:t>
      </w:r>
      <w:r w:rsidR="004761E1">
        <w:rPr>
          <w:rFonts w:ascii="맑은 고딕" w:eastAsia="맑은 고딕" w:hAnsi="맑은 고딕"/>
        </w:rPr>
        <w:t xml:space="preserve">. </w:t>
      </w:r>
      <w:r w:rsidR="000F7F9E">
        <w:rPr>
          <w:rFonts w:ascii="맑은 고딕" w:eastAsia="맑은 고딕" w:hAnsi="맑은 고딕"/>
        </w:rPr>
        <w:t>19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14:paraId="4E6E341C" w14:textId="77777777" w:rsidR="00C6554A" w:rsidRPr="00CD50EB" w:rsidRDefault="00953C3E" w:rsidP="00C6554A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이번 과제의 문제.</w:t>
      </w:r>
    </w:p>
    <w:p w14:paraId="5D928F2E" w14:textId="5FF13D1C" w:rsidR="000F7F9E" w:rsidRDefault="000F7F9E" w:rsidP="000F7F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a + 2b + 3c + 4d = 30</w:t>
      </w:r>
      <w:r>
        <w:rPr>
          <w:rFonts w:ascii="맑은 고딕" w:eastAsia="맑은 고딕" w:hAnsi="맑은 고딕" w:hint="eastAsia"/>
        </w:rPr>
        <w:t xml:space="preserve">을 만족하는 </w:t>
      </w:r>
      <w:r>
        <w:rPr>
          <w:rFonts w:ascii="맑은 고딕" w:eastAsia="맑은 고딕" w:hAnsi="맑은 고딕"/>
        </w:rPr>
        <w:t>a, b, c, d</w:t>
      </w:r>
      <w:r>
        <w:rPr>
          <w:rFonts w:ascii="맑은 고딕" w:eastAsia="맑은 고딕" w:hAnsi="맑은 고딕" w:hint="eastAsia"/>
        </w:rPr>
        <w:t>의 값을 구한다.</w:t>
      </w:r>
    </w:p>
    <w:p w14:paraId="42615176" w14:textId="0F9E03F8" w:rsidR="000F7F9E" w:rsidRDefault="000F7F9E" w:rsidP="000F7F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a, b, c, d</w:t>
      </w:r>
      <w:r>
        <w:rPr>
          <w:rFonts w:ascii="맑은 고딕" w:eastAsia="맑은 고딕" w:hAnsi="맑은 고딕" w:hint="eastAsia"/>
        </w:rPr>
        <w:t xml:space="preserve">는 0과 </w:t>
      </w:r>
      <w:r>
        <w:rPr>
          <w:rFonts w:ascii="맑은 고딕" w:eastAsia="맑은 고딕" w:hAnsi="맑은 고딕"/>
        </w:rPr>
        <w:t xml:space="preserve">31 </w:t>
      </w:r>
      <w:r>
        <w:rPr>
          <w:rFonts w:ascii="맑은 고딕" w:eastAsia="맑은 고딕" w:hAnsi="맑은 고딕" w:hint="eastAsia"/>
        </w:rPr>
        <w:t>사이의 정수</w:t>
      </w:r>
    </w:p>
    <w:p w14:paraId="5478FEB1" w14:textId="4184297B" w:rsidR="000F7F9E" w:rsidRPr="000F7F9E" w:rsidRDefault="000F7F9E" w:rsidP="000F7F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각 정수를 </w:t>
      </w:r>
      <w:r>
        <w:rPr>
          <w:rFonts w:ascii="맑은 고딕" w:eastAsia="맑은 고딕" w:hAnsi="맑은 고딕"/>
        </w:rPr>
        <w:t>binary digit</w:t>
      </w:r>
      <w:r>
        <w:rPr>
          <w:rFonts w:ascii="맑은 고딕" w:eastAsia="맑은 고딕" w:hAnsi="맑은 고딕" w:hint="eastAsia"/>
        </w:rPr>
        <w:t xml:space="preserve">로 변환하여 </w:t>
      </w:r>
      <w:r>
        <w:rPr>
          <w:rFonts w:ascii="맑은 고딕" w:eastAsia="맑은 고딕" w:hAnsi="맑은 고딕"/>
        </w:rPr>
        <w:t xml:space="preserve">gene </w:t>
      </w:r>
      <w:r>
        <w:rPr>
          <w:rFonts w:ascii="맑은 고딕" w:eastAsia="맑은 고딕" w:hAnsi="맑은 고딕" w:hint="eastAsia"/>
        </w:rPr>
        <w:t xml:space="preserve">구성 </w:t>
      </w:r>
      <w:r>
        <w:rPr>
          <w:rFonts w:ascii="맑은 고딕" w:eastAsia="맑은 고딕" w:hAnsi="맑은 고딕"/>
        </w:rPr>
        <w:t xml:space="preserve">– </w:t>
      </w:r>
      <w:r>
        <w:rPr>
          <w:rFonts w:ascii="맑은 고딕" w:eastAsia="맑은 고딕" w:hAnsi="맑은 고딕" w:hint="eastAsia"/>
        </w:rPr>
        <w:t xml:space="preserve">각 정수 당 </w:t>
      </w:r>
      <w:r>
        <w:rPr>
          <w:rFonts w:ascii="맑은 고딕" w:eastAsia="맑은 고딕" w:hAnsi="맑은 고딕"/>
        </w:rPr>
        <w:t>5 bit</w:t>
      </w:r>
    </w:p>
    <w:p w14:paraId="7FDA78F4" w14:textId="7C9E3CE1" w:rsidR="00792716" w:rsidRDefault="00792716" w:rsidP="000F7F9E">
      <w:pPr>
        <w:pStyle w:val="afe"/>
        <w:numPr>
          <w:ilvl w:val="0"/>
          <w:numId w:val="18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7B5F3547" w14:textId="77777777" w:rsidR="00792716" w:rsidRPr="00792716" w:rsidRDefault="00792716" w:rsidP="00792716">
      <w:pPr>
        <w:rPr>
          <w:rFonts w:ascii="맑은 고딕" w:eastAsia="맑은 고딕" w:hAnsi="맑은 고딕"/>
        </w:rPr>
      </w:pPr>
    </w:p>
    <w:p w14:paraId="0E8BE2C0" w14:textId="3F1CEFF3" w:rsidR="00177F4A" w:rsidRDefault="009764D2" w:rsidP="00953C3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A7838" wp14:editId="427E55D7">
                <wp:simplePos x="0" y="0"/>
                <wp:positionH relativeFrom="column">
                  <wp:posOffset>-9525</wp:posOffset>
                </wp:positionH>
                <wp:positionV relativeFrom="paragraph">
                  <wp:posOffset>1033780</wp:posOffset>
                </wp:positionV>
                <wp:extent cx="428625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1236" id="직선 연결선 11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1.4pt" to="33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" strokecolor="black [3213]" strokeweight="1pt"/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E67D3" wp14:editId="17B1E3F2">
                <wp:simplePos x="0" y="0"/>
                <wp:positionH relativeFrom="column">
                  <wp:posOffset>-38100</wp:posOffset>
                </wp:positionH>
                <wp:positionV relativeFrom="paragraph">
                  <wp:posOffset>1014730</wp:posOffset>
                </wp:positionV>
                <wp:extent cx="5372100" cy="5734050"/>
                <wp:effectExtent l="19050" t="19050" r="76200" b="571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5734050"/>
                        </a:xfrm>
                        <a:prstGeom prst="straightConnector1">
                          <a:avLst/>
                        </a:prstGeom>
                        <a:ln w="63500">
                          <a:gradFill flip="none" rotWithShape="1">
                            <a:gsLst>
                              <a:gs pos="0">
                                <a:schemeClr val="accent6">
                                  <a:lumMod val="50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6F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-3pt;margin-top:79.9pt;width:423pt;height:4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" strokeweight="5pt">
                <v:stroke endarrow="block"/>
              </v:shape>
            </w:pict>
          </mc:Fallback>
        </mc:AlternateContent>
      </w:r>
      <w:r w:rsidR="00953C3E">
        <w:rPr>
          <w:rFonts w:ascii="맑은 고딕" w:eastAsia="맑은 고딕" w:hAnsi="맑은 고딕" w:hint="eastAsia"/>
        </w:rPr>
        <w:t>이번 문제의 흐름도.</w:t>
      </w:r>
    </w:p>
    <w:p w14:paraId="2786A044" w14:textId="797E39E9" w:rsidR="00177F4A" w:rsidRDefault="007069C2" w:rsidP="00177F4A">
      <w:pPr>
        <w:rPr>
          <w:rFonts w:cstheme="majorBidi"/>
          <w:color w:val="007789" w:themeColor="accent1" w:themeShade="BF"/>
          <w:sz w:val="32"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911A6" wp14:editId="190C8931">
                <wp:simplePos x="0" y="0"/>
                <wp:positionH relativeFrom="column">
                  <wp:posOffset>1695450</wp:posOffset>
                </wp:positionH>
                <wp:positionV relativeFrom="paragraph">
                  <wp:posOffset>4660900</wp:posOffset>
                </wp:positionV>
                <wp:extent cx="2543175" cy="2209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519D9" w14:textId="12ABB3B4" w:rsidR="00F63F73" w:rsidRDefault="007069C2" w:rsidP="00F63F73">
                            <w:pP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비교</w:t>
                            </w:r>
                          </w:p>
                          <w:p w14:paraId="2A2FA594" w14:textId="77777777" w:rsidR="007069C2" w:rsidRDefault="007069C2" w:rsidP="003E2A6B">
                            <w:pPr>
                              <w:pStyle w:val="afe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d부터 순서대로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c, b, a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까지 값을 비교한다.</w:t>
                            </w:r>
                          </w:p>
                          <w:p w14:paraId="02E20821" w14:textId="44D69923" w:rsidR="007069C2" w:rsidRPr="009E4A91" w:rsidRDefault="007069C2" w:rsidP="009E4A91">
                            <w:pPr>
                              <w:pStyle w:val="afe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만약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가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보다 크다면 전 값으로 되돌리고,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크지 않다면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에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를 더하며,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그 다음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b,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다음엔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랑 비교한다.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911A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3.5pt;margin-top:367pt;width:200.25pt;height:1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" filled="f" stroked="f" strokeweight=".5pt">
                <v:textbox>
                  <w:txbxContent>
                    <w:p w14:paraId="2C6519D9" w14:textId="12ABB3B4" w:rsidR="00F63F73" w:rsidRDefault="007069C2" w:rsidP="00F63F73">
                      <w:pP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비교</w:t>
                      </w:r>
                    </w:p>
                    <w:p w14:paraId="2A2FA594" w14:textId="77777777" w:rsidR="007069C2" w:rsidRDefault="007069C2" w:rsidP="003E2A6B">
                      <w:pPr>
                        <w:pStyle w:val="afe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d부터 순서대로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c, b, a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까지 값을 비교한다.</w:t>
                      </w:r>
                    </w:p>
                    <w:p w14:paraId="02E20821" w14:textId="44D69923" w:rsidR="007069C2" w:rsidRPr="009E4A91" w:rsidRDefault="007069C2" w:rsidP="009E4A91">
                      <w:pPr>
                        <w:pStyle w:val="afe"/>
                        <w:numPr>
                          <w:ilvl w:val="0"/>
                          <w:numId w:val="22"/>
                        </w:numPr>
                        <w:ind w:leftChars="0"/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만약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가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보다 크다면 전 값으로 되돌리고,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크지 않다면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에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를 더하며,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그 다음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b,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다음엔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랑 비교한다.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46948" wp14:editId="7EBE465F">
                <wp:simplePos x="0" y="0"/>
                <wp:positionH relativeFrom="margin">
                  <wp:posOffset>3152775</wp:posOffset>
                </wp:positionH>
                <wp:positionV relativeFrom="paragraph">
                  <wp:posOffset>2022475</wp:posOffset>
                </wp:positionV>
                <wp:extent cx="2943225" cy="16478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8E869" w14:textId="0C63C7DE" w:rsidR="009764D2" w:rsidRDefault="007069C2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초기화</w:t>
                            </w:r>
                          </w:p>
                          <w:p w14:paraId="7B82F668" w14:textId="323C6E97" w:rsidR="00F63F73" w:rsidRDefault="007069C2" w:rsidP="0072566E">
                            <w:pPr>
                              <w:pStyle w:val="afe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모든 값을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으로 초기화한다.</w:t>
                            </w:r>
                          </w:p>
                          <w:p w14:paraId="536B726B" w14:textId="5DBD7987" w:rsidR="007069C2" w:rsidRPr="007069C2" w:rsidRDefault="007069C2" w:rsidP="0072566E">
                            <w:pPr>
                              <w:pStyle w:val="afe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이전에는 랜덤으로 초기화했지만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그럴 경우 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보다 커진다면 전 값이 없어 힘들 것 같기 때문이다.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6948" id="Text Box 7" o:spid="_x0000_s1027" type="#_x0000_t202" style="position:absolute;margin-left:248.25pt;margin-top:159.25pt;width:231.7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" filled="f" stroked="f" strokeweight=".5pt">
                <v:textbox>
                  <w:txbxContent>
                    <w:p w14:paraId="34D8E869" w14:textId="0C63C7DE" w:rsidR="009764D2" w:rsidRDefault="007069C2">
                      <w:pP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초기화</w:t>
                      </w:r>
                    </w:p>
                    <w:p w14:paraId="7B82F668" w14:textId="323C6E97" w:rsidR="00F63F73" w:rsidRDefault="007069C2" w:rsidP="0072566E">
                      <w:pPr>
                        <w:pStyle w:val="afe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모든 값을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으로 초기화한다.</w:t>
                      </w:r>
                    </w:p>
                    <w:p w14:paraId="536B726B" w14:textId="5DBD7987" w:rsidR="007069C2" w:rsidRPr="007069C2" w:rsidRDefault="007069C2" w:rsidP="0072566E">
                      <w:pPr>
                        <w:pStyle w:val="afe"/>
                        <w:numPr>
                          <w:ilvl w:val="0"/>
                          <w:numId w:val="19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이전에는 랜덤으로 초기화했지만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그럴 경우 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30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보다 커진다면 전 값이 없어 힘들 것 같기 때문이다.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04DD4" wp14:editId="5EF2145D">
                <wp:simplePos x="0" y="0"/>
                <wp:positionH relativeFrom="margin">
                  <wp:posOffset>2403475</wp:posOffset>
                </wp:positionH>
                <wp:positionV relativeFrom="paragraph">
                  <wp:posOffset>2936240</wp:posOffset>
                </wp:positionV>
                <wp:extent cx="428625" cy="0"/>
                <wp:effectExtent l="0" t="0" r="0" b="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9A59E" id="직선 연결선 15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9.25pt,231.2pt" to="223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" strokecolor="black [3213]" strokeweight="1pt">
                <w10:wrap anchorx="margin"/>
              </v:lin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1CA01B4" wp14:editId="52F959A1">
                <wp:simplePos x="0" y="0"/>
                <wp:positionH relativeFrom="margin">
                  <wp:posOffset>3819525</wp:posOffset>
                </wp:positionH>
                <wp:positionV relativeFrom="paragraph">
                  <wp:posOffset>4899025</wp:posOffset>
                </wp:positionV>
                <wp:extent cx="42862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3A9FA" id="직선 연결선 10" o:spid="_x0000_s1026" style="position:absolute;left:0;text-align:left;flip:x;z-index:25165926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0.75pt,385.75pt" to="334.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" strokecolor="black [3213]" strokeweight="1pt">
                <w10:wrap anchorx="margin"/>
              </v:lin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B349A" wp14:editId="24EDEE43">
                <wp:simplePos x="0" y="0"/>
                <wp:positionH relativeFrom="rightMargin">
                  <wp:align>left</wp:align>
                </wp:positionH>
                <wp:positionV relativeFrom="paragraph">
                  <wp:posOffset>5355590</wp:posOffset>
                </wp:positionV>
                <wp:extent cx="1019175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28C2E" w14:textId="77777777" w:rsidR="009764D2" w:rsidRPr="009764D2" w:rsidRDefault="002C54C0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프로그램</w:t>
                            </w:r>
                            <w:r w:rsidR="009764D2"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349A" id="Text Box 9" o:spid="_x0000_s1028" type="#_x0000_t202" style="position:absolute;margin-left:0;margin-top:421.7pt;width:80.25pt;height:32.25pt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" filled="f" stroked="f" strokeweight=".5pt">
                <v:textbox>
                  <w:txbxContent>
                    <w:p w14:paraId="2E528C2E" w14:textId="77777777" w:rsidR="009764D2" w:rsidRPr="009764D2" w:rsidRDefault="002C54C0">
                      <w:pPr>
                        <w:rPr>
                          <w:rFonts w:ascii="맑은 고딕" w:eastAsia="맑은 고딕" w:hAnsi="맑은 고딕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프로그램</w:t>
                      </w:r>
                      <w:r w:rsidR="009764D2"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종료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08129" wp14:editId="52F7AD68">
                <wp:simplePos x="0" y="0"/>
                <wp:positionH relativeFrom="margin">
                  <wp:posOffset>4845685</wp:posOffset>
                </wp:positionH>
                <wp:positionV relativeFrom="paragraph">
                  <wp:posOffset>5575300</wp:posOffset>
                </wp:positionV>
                <wp:extent cx="428625" cy="0"/>
                <wp:effectExtent l="0" t="0" r="0" b="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E9DA2" id="직선 연결선 17" o:spid="_x0000_s1026" style="position:absolute;left:0;text-align:left;flip:x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81.55pt,439pt" to="415.3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" strokecolor="black [3213]" strokeweight="1pt">
                <w10:wrap anchorx="margin"/>
              </v:lin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73104" wp14:editId="0E597ECA">
                <wp:simplePos x="0" y="0"/>
                <wp:positionH relativeFrom="column">
                  <wp:posOffset>-819150</wp:posOffset>
                </wp:positionH>
                <wp:positionV relativeFrom="paragraph">
                  <wp:posOffset>955675</wp:posOffset>
                </wp:positionV>
                <wp:extent cx="2314575" cy="2209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26A2B" w14:textId="5C5BD2C9" w:rsidR="009764D2" w:rsidRDefault="007069C2">
                            <w:pP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기존 코드 이해</w:t>
                            </w:r>
                          </w:p>
                          <w:p w14:paraId="74D9A647" w14:textId="14011EB6" w:rsidR="007069C2" w:rsidRDefault="007069C2" w:rsidP="007069C2">
                            <w:pPr>
                              <w:pStyle w:val="afe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제대로 이해가 안됐던</w:t>
                            </w:r>
                            <w:r>
                              <w:rPr>
                                <w:rFonts w:ascii="맑은 고딕" w:eastAsia="맑은 고딕" w:hAnsi="맑은 고딕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코드들을 다시 이해한다.</w:t>
                            </w:r>
                          </w:p>
                          <w:p w14:paraId="0A03FB3F" w14:textId="50171B6C" w:rsidR="007069C2" w:rsidRPr="007069C2" w:rsidRDefault="007069C2" w:rsidP="007069C2">
                            <w:pPr>
                              <w:pStyle w:val="afe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코드에서 내가 수정할 부분을 찾는다.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3104" id="Text Box 6" o:spid="_x0000_s1029" type="#_x0000_t202" style="position:absolute;margin-left:-64.5pt;margin-top:75.25pt;width:182.25pt;height:1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" filled="f" stroked="f" strokeweight=".5pt">
                <v:textbox>
                  <w:txbxContent>
                    <w:p w14:paraId="62D26A2B" w14:textId="5C5BD2C9" w:rsidR="009764D2" w:rsidRDefault="007069C2">
                      <w:pP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기존 코드 이해</w:t>
                      </w:r>
                    </w:p>
                    <w:p w14:paraId="74D9A647" w14:textId="14011EB6" w:rsidR="007069C2" w:rsidRDefault="007069C2" w:rsidP="007069C2">
                      <w:pPr>
                        <w:pStyle w:val="afe"/>
                        <w:numPr>
                          <w:ilvl w:val="0"/>
                          <w:numId w:val="21"/>
                        </w:numPr>
                        <w:ind w:leftChars="0"/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제대로 이해가 안됐던</w:t>
                      </w:r>
                      <w:r>
                        <w:rPr>
                          <w:rFonts w:ascii="맑은 고딕" w:eastAsia="맑은 고딕" w:hAnsi="맑은 고딕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코드들을 다시 이해한다.</w:t>
                      </w:r>
                    </w:p>
                    <w:p w14:paraId="0A03FB3F" w14:textId="50171B6C" w:rsidR="007069C2" w:rsidRPr="007069C2" w:rsidRDefault="007069C2" w:rsidP="007069C2">
                      <w:pPr>
                        <w:pStyle w:val="afe"/>
                        <w:numPr>
                          <w:ilvl w:val="0"/>
                          <w:numId w:val="21"/>
                        </w:numPr>
                        <w:ind w:leftChars="0"/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코드에서 내가 수정할 부분을 찾는다.</w:t>
                      </w:r>
                    </w:p>
                  </w:txbxContent>
                </v:textbox>
              </v:shape>
            </w:pict>
          </mc:Fallback>
        </mc:AlternateContent>
      </w:r>
      <w:r w:rsidR="00F63F73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FDDC9" wp14:editId="639304FB">
                <wp:simplePos x="0" y="0"/>
                <wp:positionH relativeFrom="column">
                  <wp:posOffset>371475</wp:posOffset>
                </wp:positionH>
                <wp:positionV relativeFrom="paragraph">
                  <wp:posOffset>1203325</wp:posOffset>
                </wp:positionV>
                <wp:extent cx="42862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C4CF6" id="직선 연결선 12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94.75pt" to="63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" strokecolor="black [3213]" strokeweight="1pt"/>
            </w:pict>
          </mc:Fallback>
        </mc:AlternateContent>
      </w:r>
      <w:r w:rsidR="002C54C0">
        <w:rPr>
          <w:rFonts w:ascii="맑은 고딕" w:eastAsia="맑은 고딕" w:hAnsi="맑은 고딕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017CC" wp14:editId="1FDDDAA8">
                <wp:simplePos x="0" y="0"/>
                <wp:positionH relativeFrom="column">
                  <wp:posOffset>352425</wp:posOffset>
                </wp:positionH>
                <wp:positionV relativeFrom="paragraph">
                  <wp:posOffset>116840</wp:posOffset>
                </wp:positionV>
                <wp:extent cx="1085850" cy="428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0C36" w14:textId="77777777" w:rsidR="009764D2" w:rsidRPr="009764D2" w:rsidRDefault="002C54C0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프로그램 시</w:t>
                            </w:r>
                            <w:r w:rsidR="009764D2" w:rsidRPr="009764D2">
                              <w:rPr>
                                <w:rFonts w:ascii="맑은 고딕" w:eastAsia="맑은 고딕" w:hAnsi="맑은 고딕" w:hint="eastAsia"/>
                                <w:b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17CC" id="Text Box 5" o:spid="_x0000_s1030" type="#_x0000_t202" style="position:absolute;margin-left:27.75pt;margin-top:9.2pt;width:85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" filled="f" stroked="f" strokeweight=".5pt">
                <v:textbox>
                  <w:txbxContent>
                    <w:p w14:paraId="20440C36" w14:textId="77777777" w:rsidR="009764D2" w:rsidRPr="009764D2" w:rsidRDefault="002C54C0">
                      <w:pPr>
                        <w:rPr>
                          <w:rFonts w:ascii="맑은 고딕" w:eastAsia="맑은 고딕" w:hAnsi="맑은 고딕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프로그램 시</w:t>
                      </w:r>
                      <w:r w:rsidR="009764D2" w:rsidRPr="009764D2">
                        <w:rPr>
                          <w:rFonts w:ascii="맑은 고딕" w:eastAsia="맑은 고딕" w:hAnsi="맑은 고딕" w:hint="eastAsia"/>
                          <w:b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작</w:t>
                      </w:r>
                    </w:p>
                  </w:txbxContent>
                </v:textbox>
              </v:shape>
            </w:pict>
          </mc:Fallback>
        </mc:AlternateContent>
      </w:r>
      <w:r w:rsidR="00177F4A">
        <w:br w:type="page"/>
      </w:r>
    </w:p>
    <w:p w14:paraId="72BF133D" w14:textId="77777777" w:rsidR="004761E1" w:rsidRPr="004761E1" w:rsidRDefault="00177F4A" w:rsidP="004761E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주요 코드</w:t>
      </w:r>
      <w:r w:rsidR="007C7065">
        <w:rPr>
          <w:rFonts w:ascii="맑은 고딕" w:eastAsia="맑은 고딕" w:hAnsi="맑은 고딕" w:hint="eastAsia"/>
        </w:rPr>
        <w:t>.</w:t>
      </w:r>
    </w:p>
    <w:p w14:paraId="0530114C" w14:textId="4F868A8F" w:rsidR="00B96DFE" w:rsidRDefault="00E70244" w:rsidP="00C6552C">
      <w:pPr>
        <w:spacing w:before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4D4FF11B" wp14:editId="3075E131">
            <wp:extent cx="52768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7D560334" wp14:editId="7F047CFF">
            <wp:extent cx="5267325" cy="1228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4DC7A593" wp14:editId="0BAB8E80">
            <wp:extent cx="5267325" cy="838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EF18" w14:textId="77777777" w:rsidR="007C7065" w:rsidRPr="004761E1" w:rsidRDefault="007C7065" w:rsidP="004761E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결과.</w:t>
      </w:r>
    </w:p>
    <w:p w14:paraId="00041921" w14:textId="51BEE9DB" w:rsidR="00805C82" w:rsidRPr="007C7065" w:rsidRDefault="00E70244" w:rsidP="007C7065">
      <w:pPr>
        <w:spacing w:before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12B33BDC" wp14:editId="485721F7">
            <wp:extent cx="5267325" cy="27527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BD50" w14:textId="77777777" w:rsidR="007C7065" w:rsidRDefault="007C7065">
      <w:r>
        <w:br w:type="page"/>
      </w:r>
    </w:p>
    <w:p w14:paraId="401F73FD" w14:textId="77777777" w:rsidR="007C7065" w:rsidRDefault="007C7065" w:rsidP="007C7065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오류 로그.</w:t>
      </w:r>
    </w:p>
    <w:p w14:paraId="64AE87B4" w14:textId="39A3D4C8" w:rsidR="00B94A2F" w:rsidRPr="00B96DFE" w:rsidRDefault="00E70244" w:rsidP="00B96DFE">
      <w:pPr>
        <w:pStyle w:val="afe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코드를 다 짜고 </w:t>
      </w:r>
      <w:r>
        <w:rPr>
          <w:rFonts w:ascii="맑은 고딕" w:eastAsia="맑은 고딕" w:hAnsi="맑은 고딕"/>
        </w:rPr>
        <w:t>Best</w:t>
      </w:r>
      <w:r>
        <w:rPr>
          <w:rFonts w:ascii="맑은 고딕" w:eastAsia="맑은 고딕" w:hAnsi="맑은 고딕" w:hint="eastAsia"/>
        </w:rPr>
        <w:t>F</w:t>
      </w:r>
      <w:r>
        <w:rPr>
          <w:rFonts w:ascii="맑은 고딕" w:eastAsia="맑은 고딕" w:hAnsi="맑은 고딕"/>
        </w:rPr>
        <w:t>it</w:t>
      </w:r>
      <w:r>
        <w:rPr>
          <w:rFonts w:ascii="맑은 고딕" w:eastAsia="맑은 고딕" w:hAnsi="맑은 고딕" w:hint="eastAsia"/>
        </w:rPr>
        <w:t xml:space="preserve">를 어떻게 맞출까 생각했지만 </w:t>
      </w:r>
      <w:r w:rsidR="003104E7">
        <w:rPr>
          <w:rFonts w:ascii="맑은 고딕" w:eastAsia="맑은 고딕" w:hAnsi="맑은 고딕" w:hint="eastAsia"/>
        </w:rPr>
        <w:t>생각보다 고쳐야 할 것이 너무 많아서 따로 함수를 만들었다.</w:t>
      </w:r>
    </w:p>
    <w:p w14:paraId="1698E8A6" w14:textId="77777777" w:rsidR="00346581" w:rsidRDefault="00346581" w:rsidP="00346581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결론 및 느낀 점.</w:t>
      </w:r>
    </w:p>
    <w:p w14:paraId="0321DD22" w14:textId="2CB8725A" w:rsidR="00B94A2F" w:rsidRPr="00B94A2F" w:rsidRDefault="003104E7" w:rsidP="00C6552C">
      <w:pPr>
        <w:pStyle w:val="afe"/>
        <w:numPr>
          <w:ilvl w:val="0"/>
          <w:numId w:val="17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시작할 땐 막막했는데 샤워하면서 머릿속으로 정리한 다음 코딩을 </w:t>
      </w:r>
      <w:bookmarkStart w:id="0" w:name="_GoBack"/>
      <w:bookmarkEnd w:id="0"/>
      <w:r>
        <w:rPr>
          <w:rFonts w:ascii="맑은 고딕" w:eastAsia="맑은 고딕" w:hAnsi="맑은 고딕" w:hint="eastAsia"/>
        </w:rPr>
        <w:t>하니 은근 빠르게 정리되었고,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빠르게 마무리를 할 수 있게 되었다.</w:t>
      </w:r>
    </w:p>
    <w:sectPr w:rsidR="00B94A2F" w:rsidRPr="00B94A2F" w:rsidSect="00CD50EB">
      <w:footerReference w:type="default" r:id="rId1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82A14" w14:textId="77777777" w:rsidR="00F60A5B" w:rsidRDefault="00F60A5B" w:rsidP="00C6554A">
      <w:pPr>
        <w:spacing w:before="0" w:after="0" w:line="240" w:lineRule="auto"/>
      </w:pPr>
      <w:r>
        <w:separator/>
      </w:r>
    </w:p>
  </w:endnote>
  <w:endnote w:type="continuationSeparator" w:id="0">
    <w:p w14:paraId="1E5BAE9C" w14:textId="77777777" w:rsidR="00F60A5B" w:rsidRDefault="00F60A5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E0230" w14:textId="77777777"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C502C8"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6088" w14:textId="77777777" w:rsidR="00F60A5B" w:rsidRDefault="00F60A5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E0489DC" w14:textId="77777777" w:rsidR="00F60A5B" w:rsidRDefault="00F60A5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7FD295F"/>
    <w:multiLevelType w:val="hybridMultilevel"/>
    <w:tmpl w:val="9994450A"/>
    <w:lvl w:ilvl="0" w:tplc="0C463A1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9131D4"/>
    <w:multiLevelType w:val="hybridMultilevel"/>
    <w:tmpl w:val="909C45A8"/>
    <w:lvl w:ilvl="0" w:tplc="380ED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072AF2"/>
    <w:multiLevelType w:val="hybridMultilevel"/>
    <w:tmpl w:val="452AC7F6"/>
    <w:lvl w:ilvl="0" w:tplc="D96E0B92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F937CD"/>
    <w:multiLevelType w:val="hybridMultilevel"/>
    <w:tmpl w:val="1AF6A06E"/>
    <w:lvl w:ilvl="0" w:tplc="12FCD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1F31D1"/>
    <w:multiLevelType w:val="hybridMultilevel"/>
    <w:tmpl w:val="8BDCF676"/>
    <w:lvl w:ilvl="0" w:tplc="CB08A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37138D"/>
    <w:multiLevelType w:val="hybridMultilevel"/>
    <w:tmpl w:val="6ACEEA24"/>
    <w:lvl w:ilvl="0" w:tplc="B596D18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CD7A07"/>
    <w:multiLevelType w:val="hybridMultilevel"/>
    <w:tmpl w:val="4CA61436"/>
    <w:lvl w:ilvl="0" w:tplc="67324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12"/>
  </w:num>
  <w:num w:numId="19">
    <w:abstractNumId w:val="16"/>
  </w:num>
  <w:num w:numId="20">
    <w:abstractNumId w:val="17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7"/>
    <w:rsid w:val="000344AC"/>
    <w:rsid w:val="00083F7D"/>
    <w:rsid w:val="000D72DB"/>
    <w:rsid w:val="000F7F9E"/>
    <w:rsid w:val="00177F4A"/>
    <w:rsid w:val="001B4ACB"/>
    <w:rsid w:val="001D512F"/>
    <w:rsid w:val="002554CD"/>
    <w:rsid w:val="00264B36"/>
    <w:rsid w:val="00293B83"/>
    <w:rsid w:val="002B4294"/>
    <w:rsid w:val="002C54C0"/>
    <w:rsid w:val="002C7719"/>
    <w:rsid w:val="002D6E0E"/>
    <w:rsid w:val="003104E7"/>
    <w:rsid w:val="00333D0D"/>
    <w:rsid w:val="00346581"/>
    <w:rsid w:val="00350532"/>
    <w:rsid w:val="00383726"/>
    <w:rsid w:val="00392358"/>
    <w:rsid w:val="003A323F"/>
    <w:rsid w:val="004761E1"/>
    <w:rsid w:val="004C049F"/>
    <w:rsid w:val="005000E2"/>
    <w:rsid w:val="00501427"/>
    <w:rsid w:val="005C0CF5"/>
    <w:rsid w:val="00667D67"/>
    <w:rsid w:val="006A3207"/>
    <w:rsid w:val="006A3CE7"/>
    <w:rsid w:val="006E3718"/>
    <w:rsid w:val="007069C2"/>
    <w:rsid w:val="0074311B"/>
    <w:rsid w:val="00792716"/>
    <w:rsid w:val="007C7065"/>
    <w:rsid w:val="00805C82"/>
    <w:rsid w:val="008304AB"/>
    <w:rsid w:val="008E31B8"/>
    <w:rsid w:val="00937417"/>
    <w:rsid w:val="00941B0F"/>
    <w:rsid w:val="00953C3E"/>
    <w:rsid w:val="009764D2"/>
    <w:rsid w:val="009E4A91"/>
    <w:rsid w:val="00B94A2F"/>
    <w:rsid w:val="00B96DFE"/>
    <w:rsid w:val="00BC058C"/>
    <w:rsid w:val="00C502C8"/>
    <w:rsid w:val="00C6552C"/>
    <w:rsid w:val="00C6554A"/>
    <w:rsid w:val="00C671E1"/>
    <w:rsid w:val="00CD50EB"/>
    <w:rsid w:val="00D07D86"/>
    <w:rsid w:val="00D1424E"/>
    <w:rsid w:val="00D17A4C"/>
    <w:rsid w:val="00DA2C20"/>
    <w:rsid w:val="00DF2B41"/>
    <w:rsid w:val="00E70244"/>
    <w:rsid w:val="00ED7C44"/>
    <w:rsid w:val="00EE6D8F"/>
    <w:rsid w:val="00F574D1"/>
    <w:rsid w:val="00F60A5B"/>
    <w:rsid w:val="00F6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921FC"/>
  <w15:chartTrackingRefBased/>
  <w15:docId w15:val="{8F45F2DA-3F2B-4826-ABA4-DAEC0AFF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afd">
    <w:name w:val="Unresolved Mention"/>
    <w:basedOn w:val="a2"/>
    <w:uiPriority w:val="99"/>
    <w:semiHidden/>
    <w:unhideWhenUsed/>
    <w:rsid w:val="00667D67"/>
    <w:rPr>
      <w:color w:val="605E5C"/>
      <w:shd w:val="clear" w:color="auto" w:fill="E1DFDD"/>
    </w:rPr>
  </w:style>
  <w:style w:type="paragraph" w:styleId="afe">
    <w:name w:val="List Paragraph"/>
    <w:basedOn w:val="a1"/>
    <w:uiPriority w:val="34"/>
    <w:unhideWhenUsed/>
    <w:qFormat/>
    <w:rsid w:val="007C70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A56C-C8CC-429F-A9D2-705AE6EF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75</TotalTime>
  <Pages>6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김 현중</cp:lastModifiedBy>
  <cp:revision>5</cp:revision>
  <dcterms:created xsi:type="dcterms:W3CDTF">2019-11-19T02:55:00Z</dcterms:created>
  <dcterms:modified xsi:type="dcterms:W3CDTF">2019-11-19T04:10:00Z</dcterms:modified>
</cp:coreProperties>
</file>