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C459" w14:textId="77777777" w:rsidR="00C6554A" w:rsidRPr="00CD50EB" w:rsidRDefault="002554CD" w:rsidP="00C6554A">
      <w:pPr>
        <w:pStyle w:val="a9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noProof/>
        </w:rPr>
        <w:drawing>
          <wp:inline distT="0" distB="0" distL="0" distR="0" wp14:anchorId="452D1700" wp14:editId="6DD836F0">
            <wp:extent cx="3657600" cy="2743200"/>
            <wp:effectExtent l="0" t="0" r="0" b="0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ADF6584" w14:textId="17FFC3D1" w:rsidR="00C6554A" w:rsidRPr="00CD50EB" w:rsidRDefault="00D1424E" w:rsidP="00C6554A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전략 디자인 패턴을 이용한 전사 캐릭터 구현</w:t>
      </w:r>
    </w:p>
    <w:p w14:paraId="17467B55" w14:textId="2E4E02AC" w:rsidR="00C6554A" w:rsidRPr="00CD50EB" w:rsidRDefault="00D1424E" w:rsidP="00C6554A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1</w:t>
      </w:r>
      <w:r w:rsidR="00953C3E">
        <w:rPr>
          <w:rFonts w:ascii="맑은 고딕" w:eastAsia="맑은 고딕" w:hAnsi="맑은 고딕" w:hint="eastAsia"/>
        </w:rPr>
        <w:t>번째 과제물</w:t>
      </w:r>
      <w:r w:rsidR="00264B36">
        <w:rPr>
          <w:rFonts w:ascii="맑은 고딕" w:eastAsia="맑은 고딕" w:hAnsi="맑은 고딕" w:hint="eastAsia"/>
        </w:rPr>
        <w:t xml:space="preserve"> 보고서</w:t>
      </w:r>
    </w:p>
    <w:p w14:paraId="05F62175" w14:textId="769F9610" w:rsidR="00C6554A" w:rsidRPr="00CD50EB" w:rsidRDefault="00953C3E" w:rsidP="00C6554A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/>
        </w:rPr>
        <w:t>01813096</w:t>
      </w:r>
      <w:r w:rsidR="00667D67">
        <w:rPr>
          <w:rFonts w:ascii="맑은 고딕" w:eastAsia="맑은 고딕" w:hAnsi="맑은 고딕" w:hint="eastAsia"/>
        </w:rPr>
        <w:t>김현중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 w:rsidR="00667D67">
        <w:rPr>
          <w:rFonts w:ascii="맑은 고딕" w:eastAsia="맑은 고딕" w:hAnsi="맑은 고딕" w:hint="eastAsia"/>
        </w:rPr>
        <w:t xml:space="preserve">게임 </w:t>
      </w:r>
      <w:r w:rsidR="00EE6D8F">
        <w:rPr>
          <w:rFonts w:ascii="맑은 고딕" w:eastAsia="맑은 고딕" w:hAnsi="맑은 고딕" w:hint="eastAsia"/>
        </w:rPr>
        <w:t xml:space="preserve">인공지능 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| </w:t>
      </w:r>
      <w:r w:rsidR="00667D67">
        <w:rPr>
          <w:rFonts w:ascii="맑은 고딕" w:eastAsia="맑은 고딕" w:hAnsi="맑은 고딕"/>
        </w:rPr>
        <w:t>1</w:t>
      </w:r>
      <w:r w:rsidR="00792716">
        <w:rPr>
          <w:rFonts w:ascii="맑은 고딕" w:eastAsia="맑은 고딕" w:hAnsi="맑은 고딕"/>
        </w:rPr>
        <w:t>9</w:t>
      </w:r>
      <w:r w:rsidR="00667D67">
        <w:rPr>
          <w:rFonts w:ascii="맑은 고딕" w:eastAsia="맑은 고딕" w:hAnsi="맑은 고딕"/>
        </w:rPr>
        <w:t xml:space="preserve">. </w:t>
      </w:r>
      <w:r w:rsidR="00350532">
        <w:rPr>
          <w:rFonts w:ascii="맑은 고딕" w:eastAsia="맑은 고딕" w:hAnsi="맑은 고딕"/>
        </w:rPr>
        <w:t>0</w:t>
      </w:r>
      <w:r w:rsidR="00D1424E">
        <w:rPr>
          <w:rFonts w:ascii="맑은 고딕" w:eastAsia="맑은 고딕" w:hAnsi="맑은 고딕"/>
        </w:rPr>
        <w:t>9</w:t>
      </w:r>
      <w:r w:rsidR="004761E1">
        <w:rPr>
          <w:rFonts w:ascii="맑은 고딕" w:eastAsia="맑은 고딕" w:hAnsi="맑은 고딕"/>
        </w:rPr>
        <w:t xml:space="preserve">. </w:t>
      </w:r>
      <w:r w:rsidR="00D1424E">
        <w:rPr>
          <w:rFonts w:ascii="맑은 고딕" w:eastAsia="맑은 고딕" w:hAnsi="맑은 고딕"/>
        </w:rPr>
        <w:t>08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14:paraId="4E6E341C" w14:textId="77777777" w:rsidR="00C6554A" w:rsidRPr="00CD50EB" w:rsidRDefault="00953C3E" w:rsidP="00C6554A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이번 과제의 문제.</w:t>
      </w:r>
    </w:p>
    <w:p w14:paraId="5491FE6D" w14:textId="10539215" w:rsidR="00792716" w:rsidRDefault="006E3718" w:rsidP="0018269E">
      <w:pPr>
        <w:pStyle w:val="afe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전략 디자인 패턴을 이용하여 전사 캐릭터를 구현.</w:t>
      </w:r>
    </w:p>
    <w:p w14:paraId="6A03EA0F" w14:textId="4928C5EC" w:rsidR="006E3718" w:rsidRDefault="006E3718" w:rsidP="0018269E">
      <w:pPr>
        <w:pStyle w:val="afe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전사는 공격과 방어의 스킬을 가지고 있</w:t>
      </w:r>
      <w:r w:rsidR="000D72DB">
        <w:rPr>
          <w:rFonts w:ascii="맑은 고딕" w:eastAsia="맑은 고딕" w:hAnsi="맑은 고딕" w:hint="eastAsia"/>
        </w:rPr>
        <w:t>음</w:t>
      </w:r>
      <w:r>
        <w:rPr>
          <w:rFonts w:ascii="맑은 고딕" w:eastAsia="맑은 고딕" w:hAnsi="맑은 고딕"/>
        </w:rPr>
        <w:t>.</w:t>
      </w:r>
    </w:p>
    <w:p w14:paraId="790F300B" w14:textId="22F34E68" w:rsidR="006E3718" w:rsidRPr="006E3718" w:rsidRDefault="006E3718" w:rsidP="0018269E">
      <w:pPr>
        <w:pStyle w:val="afe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공격 스킬과 방어 스킬은 여러가지가 존재하며,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각 스킬의 동작 방식은 자유롭게 설정</w:t>
      </w:r>
      <w:r w:rsidR="000D72DB">
        <w:rPr>
          <w:rFonts w:ascii="맑은 고딕" w:eastAsia="맑은 고딕" w:hAnsi="맑은 고딕" w:hint="eastAsia"/>
        </w:rPr>
        <w:t>함</w:t>
      </w:r>
      <w:r>
        <w:rPr>
          <w:rFonts w:ascii="맑은 고딕" w:eastAsia="맑은 고딕" w:hAnsi="맑은 고딕" w:hint="eastAsia"/>
        </w:rPr>
        <w:t>.</w:t>
      </w:r>
    </w:p>
    <w:p w14:paraId="7FDA78F4" w14:textId="77777777" w:rsidR="00792716" w:rsidRDefault="00792716" w:rsidP="0079271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7B5F3547" w14:textId="77777777" w:rsidR="00792716" w:rsidRPr="00792716" w:rsidRDefault="00792716" w:rsidP="00792716">
      <w:pPr>
        <w:rPr>
          <w:rFonts w:ascii="맑은 고딕" w:eastAsia="맑은 고딕" w:hAnsi="맑은 고딕"/>
        </w:rPr>
      </w:pPr>
    </w:p>
    <w:p w14:paraId="0E8BE2C0" w14:textId="1B11907E" w:rsidR="00177F4A" w:rsidRDefault="009764D2" w:rsidP="00953C3E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C08129" wp14:editId="6627D1FE">
                <wp:simplePos x="0" y="0"/>
                <wp:positionH relativeFrom="rightMargin">
                  <wp:posOffset>-419100</wp:posOffset>
                </wp:positionH>
                <wp:positionV relativeFrom="paragraph">
                  <wp:posOffset>6691630</wp:posOffset>
                </wp:positionV>
                <wp:extent cx="428625" cy="0"/>
                <wp:effectExtent l="0" t="0" r="0" b="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97448" id="직선 연결선 17" o:spid="_x0000_s1026" style="position:absolute;left:0;text-align:left;flip:x;z-index:25167769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" from="-33pt,526.9pt" to=".75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" strokecolor="black [3213]" strokeweight="1pt">
                <w10:wrap anchorx="margin"/>
              </v:line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A7838" wp14:editId="4E0F76B0">
                <wp:simplePos x="0" y="0"/>
                <wp:positionH relativeFrom="column">
                  <wp:posOffset>-9525</wp:posOffset>
                </wp:positionH>
                <wp:positionV relativeFrom="paragraph">
                  <wp:posOffset>1033780</wp:posOffset>
                </wp:positionV>
                <wp:extent cx="428625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6D0E" id="직선 연결선 11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1.4pt" to="33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" strokecolor="black [3213]" strokeweight="1pt"/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0E67D3" wp14:editId="17B1E3F2">
                <wp:simplePos x="0" y="0"/>
                <wp:positionH relativeFrom="column">
                  <wp:posOffset>-38100</wp:posOffset>
                </wp:positionH>
                <wp:positionV relativeFrom="paragraph">
                  <wp:posOffset>1014730</wp:posOffset>
                </wp:positionV>
                <wp:extent cx="5372100" cy="5734050"/>
                <wp:effectExtent l="19050" t="19050" r="76200" b="571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5734050"/>
                        </a:xfrm>
                        <a:prstGeom prst="straightConnector1">
                          <a:avLst/>
                        </a:prstGeom>
                        <a:ln w="63500">
                          <a:gradFill flip="none" rotWithShape="1">
                            <a:gsLst>
                              <a:gs pos="0">
                                <a:schemeClr val="accent6">
                                  <a:lumMod val="50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6F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-3pt;margin-top:79.9pt;width:423pt;height:45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" strokeweight="5pt">
                <v:stroke endarrow="block"/>
              </v:shape>
            </w:pict>
          </mc:Fallback>
        </mc:AlternateContent>
      </w:r>
      <w:r w:rsidR="00953C3E">
        <w:rPr>
          <w:rFonts w:ascii="맑은 고딕" w:eastAsia="맑은 고딕" w:hAnsi="맑은 고딕" w:hint="eastAsia"/>
        </w:rPr>
        <w:t>이번 문제의 흐름도.</w:t>
      </w:r>
    </w:p>
    <w:p w14:paraId="2786A044" w14:textId="4F3FDF2A" w:rsidR="00177F4A" w:rsidRDefault="00B96DFE" w:rsidP="00177F4A">
      <w:pPr>
        <w:rPr>
          <w:rFonts w:cstheme="majorBidi"/>
          <w:color w:val="007789" w:themeColor="accent1" w:themeShade="BF"/>
          <w:sz w:val="32"/>
        </w:rPr>
      </w:pP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2780F" wp14:editId="2C5C03B0">
                <wp:simplePos x="0" y="0"/>
                <wp:positionH relativeFrom="column">
                  <wp:posOffset>3733800</wp:posOffset>
                </wp:positionH>
                <wp:positionV relativeFrom="paragraph">
                  <wp:posOffset>3184525</wp:posOffset>
                </wp:positionV>
                <wp:extent cx="2543175" cy="16954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EEA9D" w14:textId="2D77A609" w:rsidR="00177F4A" w:rsidRDefault="00F63F73" w:rsidP="00177F4A">
                            <w:pP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메인 함수</w:t>
                            </w:r>
                          </w:p>
                          <w:p w14:paraId="6BC6F256" w14:textId="670E24A3" w:rsidR="00000000" w:rsidRDefault="00B96DFE" w:rsidP="00B96DFE">
                            <w:pPr>
                              <w:pStyle w:val="afe"/>
                              <w:numPr>
                                <w:ilvl w:val="0"/>
                                <w:numId w:val="20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두 개의 다른 캐릭터를 만들고,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각자 다른 스킬을 준다.</w:t>
                            </w:r>
                          </w:p>
                          <w:p w14:paraId="24A07150" w14:textId="5228F914" w:rsidR="00B96DFE" w:rsidRPr="00B96DFE" w:rsidRDefault="00B96DFE" w:rsidP="00B96DFE">
                            <w:pPr>
                              <w:pStyle w:val="afe"/>
                              <w:numPr>
                                <w:ilvl w:val="0"/>
                                <w:numId w:val="20"/>
                              </w:numPr>
                              <w:ind w:leftChars="0"/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동적으로 할당한 메모리들은 모두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delete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시켜준다.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2780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4pt;margin-top:250.75pt;width:200.25pt;height:1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" filled="f" stroked="f" strokeweight=".5pt">
                <v:textbox>
                  <w:txbxContent>
                    <w:p w14:paraId="761EEA9D" w14:textId="2D77A609" w:rsidR="00177F4A" w:rsidRDefault="00F63F73" w:rsidP="00177F4A">
                      <w:pP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메인 함수</w:t>
                      </w:r>
                    </w:p>
                    <w:p w14:paraId="6BC6F256" w14:textId="670E24A3" w:rsidR="00000000" w:rsidRDefault="00B96DFE" w:rsidP="00B96DFE">
                      <w:pPr>
                        <w:pStyle w:val="afe"/>
                        <w:numPr>
                          <w:ilvl w:val="0"/>
                          <w:numId w:val="20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두 개의 다른 캐릭터를 만들고,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각자 다른 스킬을 준다.</w:t>
                      </w:r>
                    </w:p>
                    <w:p w14:paraId="24A07150" w14:textId="5228F914" w:rsidR="00B96DFE" w:rsidRPr="00B96DFE" w:rsidRDefault="00B96DFE" w:rsidP="00B96DFE">
                      <w:pPr>
                        <w:pStyle w:val="afe"/>
                        <w:numPr>
                          <w:ilvl w:val="0"/>
                          <w:numId w:val="20"/>
                        </w:numPr>
                        <w:ind w:leftChars="0"/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동적으로 할당한 메모리들은 모두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delete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시켜준다.</w:t>
                      </w:r>
                    </w:p>
                  </w:txbxContent>
                </v:textbox>
              </v:shape>
            </w:pict>
          </mc:Fallback>
        </mc:AlternateContent>
      </w:r>
      <w:r w:rsidR="00F63F73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911A6" wp14:editId="110649F4">
                <wp:simplePos x="0" y="0"/>
                <wp:positionH relativeFrom="column">
                  <wp:posOffset>733425</wp:posOffset>
                </wp:positionH>
                <wp:positionV relativeFrom="paragraph">
                  <wp:posOffset>3146424</wp:posOffset>
                </wp:positionV>
                <wp:extent cx="2543175" cy="2276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519D9" w14:textId="2A6CFED8" w:rsidR="00F63F73" w:rsidRDefault="00F63F73" w:rsidP="00F63F73">
                            <w:pP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플레이어</w:t>
                            </w:r>
                          </w:p>
                          <w:p w14:paraId="3279782A" w14:textId="6BD2C484" w:rsidR="00F63F73" w:rsidRDefault="00F63F73" w:rsidP="00F63F73">
                            <w:pPr>
                              <w:pStyle w:val="afe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플레이어는 공격 특화,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방어 특화 총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가지로 구분한다.</w:t>
                            </w:r>
                          </w:p>
                          <w:p w14:paraId="0FC9F4AA" w14:textId="1D9205C7" w:rsidR="00F63F73" w:rsidRDefault="00F63F73" w:rsidP="00F63F73">
                            <w:pPr>
                              <w:pStyle w:val="afe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공격 스킬 클래스와 방어 스킬 클래스를 받아올 수 있도록 한다.</w:t>
                            </w:r>
                          </w:p>
                          <w:p w14:paraId="05F475F1" w14:textId="1E27C958" w:rsidR="00F63F73" w:rsidRPr="00F63F73" w:rsidRDefault="00F63F73" w:rsidP="00F63F73">
                            <w:pPr>
                              <w:pStyle w:val="afe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기본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ATK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와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DEF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를 정하고,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설정할 수 있게 만든다.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11A6" id="Text Box 14" o:spid="_x0000_s1027" type="#_x0000_t202" style="position:absolute;margin-left:57.75pt;margin-top:247.75pt;width:200.25pt;height:17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" filled="f" stroked="f" strokeweight=".5pt">
                <v:textbox>
                  <w:txbxContent>
                    <w:p w14:paraId="2C6519D9" w14:textId="2A6CFED8" w:rsidR="00F63F73" w:rsidRDefault="00F63F73" w:rsidP="00F63F73">
                      <w:pP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플레이어</w:t>
                      </w:r>
                    </w:p>
                    <w:p w14:paraId="3279782A" w14:textId="6BD2C484" w:rsidR="00F63F73" w:rsidRDefault="00F63F73" w:rsidP="00F63F73">
                      <w:pPr>
                        <w:pStyle w:val="afe"/>
                        <w:numPr>
                          <w:ilvl w:val="0"/>
                          <w:numId w:val="22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플레이어는 공격 특화,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방어 특화 총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가지로 구분한다.</w:t>
                      </w:r>
                    </w:p>
                    <w:p w14:paraId="0FC9F4AA" w14:textId="1D9205C7" w:rsidR="00F63F73" w:rsidRDefault="00F63F73" w:rsidP="00F63F73">
                      <w:pPr>
                        <w:pStyle w:val="afe"/>
                        <w:numPr>
                          <w:ilvl w:val="0"/>
                          <w:numId w:val="22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공격 스킬 클래스와 방어 스킬 클래스를 받아올 수 있도록 한다.</w:t>
                      </w:r>
                    </w:p>
                    <w:p w14:paraId="05F475F1" w14:textId="1E27C958" w:rsidR="00F63F73" w:rsidRPr="00F63F73" w:rsidRDefault="00F63F73" w:rsidP="00F63F73">
                      <w:pPr>
                        <w:pStyle w:val="afe"/>
                        <w:numPr>
                          <w:ilvl w:val="0"/>
                          <w:numId w:val="22"/>
                        </w:numPr>
                        <w:ind w:leftChars="0"/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기본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ATK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와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DEF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를 정하고,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설정할 수 있게 만든다.</w:t>
                      </w:r>
                    </w:p>
                  </w:txbxContent>
                </v:textbox>
              </v:shape>
            </w:pict>
          </mc:Fallback>
        </mc:AlternateContent>
      </w:r>
      <w:r w:rsidR="00F63F73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46948" wp14:editId="62EEF3FD">
                <wp:simplePos x="0" y="0"/>
                <wp:positionH relativeFrom="margin">
                  <wp:posOffset>1838325</wp:posOffset>
                </wp:positionH>
                <wp:positionV relativeFrom="paragraph">
                  <wp:posOffset>1098550</wp:posOffset>
                </wp:positionV>
                <wp:extent cx="2943225" cy="1533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8E869" w14:textId="632D605B" w:rsidR="009764D2" w:rsidRDefault="00F63F73">
                            <w:pP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방어 스킬</w:t>
                            </w:r>
                          </w:p>
                          <w:p w14:paraId="09C5937F" w14:textId="64D18A73" w:rsidR="00D07D86" w:rsidRDefault="00F63F73" w:rsidP="00F63F73">
                            <w:pPr>
                              <w:pStyle w:val="afe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방어 스킬을 모으는 클래스 구현.</w:t>
                            </w:r>
                          </w:p>
                          <w:p w14:paraId="55B945DA" w14:textId="7AD5EA1B" w:rsidR="00F63F73" w:rsidRDefault="00F63F73" w:rsidP="00F63F73">
                            <w:pPr>
                              <w:pStyle w:val="afe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방어 스킬은 총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개.</w:t>
                            </w:r>
                          </w:p>
                          <w:p w14:paraId="7B82F668" w14:textId="0E10AD4D" w:rsidR="00F63F73" w:rsidRPr="00F63F73" w:rsidRDefault="00F63F73" w:rsidP="00F63F73">
                            <w:pPr>
                              <w:pStyle w:val="afe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방어 스킬은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DEF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영향을 받는다.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6948" id="Text Box 7" o:spid="_x0000_s1028" type="#_x0000_t202" style="position:absolute;margin-left:144.75pt;margin-top:86.5pt;width:231.7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" filled="f" stroked="f" strokeweight=".5pt">
                <v:textbox>
                  <w:txbxContent>
                    <w:p w14:paraId="34D8E869" w14:textId="632D605B" w:rsidR="009764D2" w:rsidRDefault="00F63F73">
                      <w:pP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방어 스킬</w:t>
                      </w:r>
                    </w:p>
                    <w:p w14:paraId="09C5937F" w14:textId="64D18A73" w:rsidR="00D07D86" w:rsidRDefault="00F63F73" w:rsidP="00F63F73">
                      <w:pPr>
                        <w:pStyle w:val="afe"/>
                        <w:numPr>
                          <w:ilvl w:val="0"/>
                          <w:numId w:val="19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방어 스킬을 모으는 클래스 구현.</w:t>
                      </w:r>
                    </w:p>
                    <w:p w14:paraId="55B945DA" w14:textId="7AD5EA1B" w:rsidR="00F63F73" w:rsidRDefault="00F63F73" w:rsidP="00F63F73">
                      <w:pPr>
                        <w:pStyle w:val="afe"/>
                        <w:numPr>
                          <w:ilvl w:val="0"/>
                          <w:numId w:val="19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방어 스킬은 총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개.</w:t>
                      </w:r>
                    </w:p>
                    <w:p w14:paraId="7B82F668" w14:textId="0E10AD4D" w:rsidR="00F63F73" w:rsidRPr="00F63F73" w:rsidRDefault="00F63F73" w:rsidP="00F63F73">
                      <w:pPr>
                        <w:pStyle w:val="afe"/>
                        <w:numPr>
                          <w:ilvl w:val="0"/>
                          <w:numId w:val="19"/>
                        </w:numPr>
                        <w:ind w:leftChars="0"/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방어 스킬은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DEF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영향을 받는다.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F73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73104" wp14:editId="55A05382">
                <wp:simplePos x="0" y="0"/>
                <wp:positionH relativeFrom="column">
                  <wp:posOffset>-819150</wp:posOffset>
                </wp:positionH>
                <wp:positionV relativeFrom="paragraph">
                  <wp:posOffset>955675</wp:posOffset>
                </wp:positionV>
                <wp:extent cx="2314575" cy="2209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26A2B" w14:textId="30710292" w:rsidR="009764D2" w:rsidRDefault="00F63F73">
                            <w:pP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공격 스킬</w:t>
                            </w:r>
                          </w:p>
                          <w:p w14:paraId="58E43E0C" w14:textId="72133DB1" w:rsidR="00177F4A" w:rsidRPr="00F63F73" w:rsidRDefault="00F63F73" w:rsidP="00F63F73">
                            <w:pPr>
                              <w:pStyle w:val="afe"/>
                              <w:numPr>
                                <w:ilvl w:val="0"/>
                                <w:numId w:val="21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공격 스킬을 모으는 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F63F73"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클래스 구현.</w:t>
                            </w:r>
                          </w:p>
                          <w:p w14:paraId="28B3EF7E" w14:textId="05CB3C82" w:rsidR="00F63F73" w:rsidRDefault="00F63F73" w:rsidP="00F63F73">
                            <w:pPr>
                              <w:pStyle w:val="afe"/>
                              <w:numPr>
                                <w:ilvl w:val="0"/>
                                <w:numId w:val="21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공격 스킬은 총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개</w:t>
                            </w:r>
                          </w:p>
                          <w:p w14:paraId="60DCFB73" w14:textId="1DA95092" w:rsidR="00F63F73" w:rsidRPr="00F63F73" w:rsidRDefault="00F63F73" w:rsidP="00F63F73">
                            <w:pPr>
                              <w:pStyle w:val="afe"/>
                              <w:numPr>
                                <w:ilvl w:val="0"/>
                                <w:numId w:val="21"/>
                              </w:numPr>
                              <w:ind w:leftChars="0"/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공격 스킬은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ATK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영향을 받으며,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최소,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최대 공격력이 있음.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3104" id="Text Box 6" o:spid="_x0000_s1029" type="#_x0000_t202" style="position:absolute;margin-left:-64.5pt;margin-top:75.25pt;width:182.25pt;height:17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" filled="f" stroked="f" strokeweight=".5pt">
                <v:textbox>
                  <w:txbxContent>
                    <w:p w14:paraId="62D26A2B" w14:textId="30710292" w:rsidR="009764D2" w:rsidRDefault="00F63F73">
                      <w:pP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공격 스킬</w:t>
                      </w:r>
                    </w:p>
                    <w:p w14:paraId="58E43E0C" w14:textId="72133DB1" w:rsidR="00177F4A" w:rsidRPr="00F63F73" w:rsidRDefault="00F63F73" w:rsidP="00F63F73">
                      <w:pPr>
                        <w:pStyle w:val="afe"/>
                        <w:numPr>
                          <w:ilvl w:val="0"/>
                          <w:numId w:val="21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공격 스킬을 모으는 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F63F73"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클래스 구현.</w:t>
                      </w:r>
                    </w:p>
                    <w:p w14:paraId="28B3EF7E" w14:textId="05CB3C82" w:rsidR="00F63F73" w:rsidRDefault="00F63F73" w:rsidP="00F63F73">
                      <w:pPr>
                        <w:pStyle w:val="afe"/>
                        <w:numPr>
                          <w:ilvl w:val="0"/>
                          <w:numId w:val="21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공격 스킬은 총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개</w:t>
                      </w:r>
                    </w:p>
                    <w:p w14:paraId="60DCFB73" w14:textId="1DA95092" w:rsidR="00F63F73" w:rsidRPr="00F63F73" w:rsidRDefault="00F63F73" w:rsidP="00F63F73">
                      <w:pPr>
                        <w:pStyle w:val="afe"/>
                        <w:numPr>
                          <w:ilvl w:val="0"/>
                          <w:numId w:val="21"/>
                        </w:numPr>
                        <w:ind w:leftChars="0"/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공격 스킬은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ATK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영향을 받으며,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최소,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최대 공격력이 있음.</w:t>
                      </w:r>
                    </w:p>
                  </w:txbxContent>
                </v:textbox>
              </v:shape>
            </w:pict>
          </mc:Fallback>
        </mc:AlternateContent>
      </w:r>
      <w:r w:rsidR="00F63F73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2ABEA" wp14:editId="033B9979">
                <wp:simplePos x="0" y="0"/>
                <wp:positionH relativeFrom="margin">
                  <wp:posOffset>3441700</wp:posOffset>
                </wp:positionH>
                <wp:positionV relativeFrom="paragraph">
                  <wp:posOffset>4060825</wp:posOffset>
                </wp:positionV>
                <wp:extent cx="428625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FC123" id="직선 연결선 16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1pt,319.75pt" to="304.7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" strokecolor="black [3213]" strokeweight="1pt">
                <w10:wrap anchorx="margin"/>
              </v:line>
            </w:pict>
          </mc:Fallback>
        </mc:AlternateContent>
      </w:r>
      <w:r w:rsidR="00F63F73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1CA01B4" wp14:editId="12227B35">
                <wp:simplePos x="0" y="0"/>
                <wp:positionH relativeFrom="margin">
                  <wp:posOffset>2409825</wp:posOffset>
                </wp:positionH>
                <wp:positionV relativeFrom="paragraph">
                  <wp:posOffset>3365500</wp:posOffset>
                </wp:positionV>
                <wp:extent cx="42862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D4252" id="직선 연결선 10" o:spid="_x0000_s1026" style="position:absolute;left:0;text-align:left;flip:x;z-index:25165926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9.75pt,265pt" to="223.5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" strokecolor="black [3213]" strokeweight="1pt">
                <w10:wrap anchorx="margin"/>
              </v:line>
            </w:pict>
          </mc:Fallback>
        </mc:AlternateContent>
      </w:r>
      <w:r w:rsidR="00F63F73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04DD4" wp14:editId="7C1E8972">
                <wp:simplePos x="0" y="0"/>
                <wp:positionH relativeFrom="margin">
                  <wp:posOffset>1498600</wp:posOffset>
                </wp:positionH>
                <wp:positionV relativeFrom="paragraph">
                  <wp:posOffset>1964690</wp:posOffset>
                </wp:positionV>
                <wp:extent cx="428625" cy="0"/>
                <wp:effectExtent l="0" t="0" r="0" b="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DDA9" id="직선 연결선 15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8pt,154.7pt" to="151.7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" strokecolor="black [3213]" strokeweight="1pt">
                <w10:wrap anchorx="margin"/>
              </v:line>
            </w:pict>
          </mc:Fallback>
        </mc:AlternateContent>
      </w:r>
      <w:r w:rsidR="00F63F73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FDDC9" wp14:editId="2FF689F0">
                <wp:simplePos x="0" y="0"/>
                <wp:positionH relativeFrom="column">
                  <wp:posOffset>371475</wp:posOffset>
                </wp:positionH>
                <wp:positionV relativeFrom="paragraph">
                  <wp:posOffset>1203325</wp:posOffset>
                </wp:positionV>
                <wp:extent cx="42862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3DDCA" id="직선 연결선 12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94.75pt" to="63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" strokecolor="black [3213]" strokeweight="1pt"/>
            </w:pict>
          </mc:Fallback>
        </mc:AlternateContent>
      </w:r>
      <w:r w:rsidR="002C54C0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B349A" wp14:editId="2CCDE7BD">
                <wp:simplePos x="0" y="0"/>
                <wp:positionH relativeFrom="column">
                  <wp:posOffset>3867150</wp:posOffset>
                </wp:positionH>
                <wp:positionV relativeFrom="paragraph">
                  <wp:posOffset>5793740</wp:posOffset>
                </wp:positionV>
                <wp:extent cx="1019175" cy="409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28C2E" w14:textId="77777777" w:rsidR="009764D2" w:rsidRPr="009764D2" w:rsidRDefault="002C54C0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프로그램</w:t>
                            </w:r>
                            <w:r w:rsidR="009764D2"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349A" id="Text Box 9" o:spid="_x0000_s1030" type="#_x0000_t202" style="position:absolute;margin-left:304.5pt;margin-top:456.2pt;width:80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" filled="f" stroked="f" strokeweight=".5pt">
                <v:textbox>
                  <w:txbxContent>
                    <w:p w14:paraId="2E528C2E" w14:textId="77777777" w:rsidR="009764D2" w:rsidRPr="009764D2" w:rsidRDefault="002C54C0">
                      <w:pPr>
                        <w:rPr>
                          <w:rFonts w:ascii="맑은 고딕" w:eastAsia="맑은 고딕" w:hAnsi="맑은 고딕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프로그램</w:t>
                      </w:r>
                      <w:r w:rsidR="009764D2"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종료</w:t>
                      </w:r>
                    </w:p>
                  </w:txbxContent>
                </v:textbox>
              </v:shape>
            </w:pict>
          </mc:Fallback>
        </mc:AlternateContent>
      </w:r>
      <w:r w:rsidR="002C54C0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017CC" wp14:editId="1FDDDAA8">
                <wp:simplePos x="0" y="0"/>
                <wp:positionH relativeFrom="column">
                  <wp:posOffset>352425</wp:posOffset>
                </wp:positionH>
                <wp:positionV relativeFrom="paragraph">
                  <wp:posOffset>116840</wp:posOffset>
                </wp:positionV>
                <wp:extent cx="1085850" cy="428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0C36" w14:textId="77777777" w:rsidR="009764D2" w:rsidRPr="009764D2" w:rsidRDefault="002C54C0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프로그램 시</w:t>
                            </w:r>
                            <w:r w:rsidR="009764D2" w:rsidRPr="009764D2"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17CC" id="Text Box 5" o:spid="_x0000_s1031" type="#_x0000_t202" style="position:absolute;margin-left:27.75pt;margin-top:9.2pt;width:85.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" filled="f" stroked="f" strokeweight=".5pt">
                <v:textbox>
                  <w:txbxContent>
                    <w:p w14:paraId="20440C36" w14:textId="77777777" w:rsidR="009764D2" w:rsidRPr="009764D2" w:rsidRDefault="002C54C0">
                      <w:pPr>
                        <w:rPr>
                          <w:rFonts w:ascii="맑은 고딕" w:eastAsia="맑은 고딕" w:hAnsi="맑은 고딕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프로그램 시</w:t>
                      </w:r>
                      <w:r w:rsidR="009764D2" w:rsidRPr="009764D2"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작</w:t>
                      </w:r>
                    </w:p>
                  </w:txbxContent>
                </v:textbox>
              </v:shape>
            </w:pict>
          </mc:Fallback>
        </mc:AlternateContent>
      </w:r>
      <w:r w:rsidR="00177F4A">
        <w:br w:type="page"/>
      </w:r>
    </w:p>
    <w:p w14:paraId="72BF133D" w14:textId="77777777" w:rsidR="004761E1" w:rsidRPr="004761E1" w:rsidRDefault="00177F4A" w:rsidP="004761E1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주요 코드</w:t>
      </w:r>
      <w:r w:rsidR="007C7065">
        <w:rPr>
          <w:rFonts w:ascii="맑은 고딕" w:eastAsia="맑은 고딕" w:hAnsi="맑은 고딕" w:hint="eastAsia"/>
        </w:rPr>
        <w:t>.</w:t>
      </w:r>
    </w:p>
    <w:p w14:paraId="2751F064" w14:textId="5A1452AF" w:rsidR="008304AB" w:rsidRDefault="00B96DFE" w:rsidP="00C6552C">
      <w:pPr>
        <w:spacing w:before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393434AD" wp14:editId="29B51DD0">
            <wp:extent cx="2534568" cy="39528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99" cy="40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114C" w14:textId="5464E78C" w:rsidR="00B96DFE" w:rsidRDefault="00B96DFE" w:rsidP="00C6552C">
      <w:pPr>
        <w:spacing w:before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2796B53D" wp14:editId="06CDDF27">
            <wp:extent cx="4274542" cy="41433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55" cy="415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EF18" w14:textId="77777777" w:rsidR="007C7065" w:rsidRPr="004761E1" w:rsidRDefault="007C7065" w:rsidP="004761E1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결과.</w:t>
      </w:r>
    </w:p>
    <w:p w14:paraId="00041921" w14:textId="0FBBD643" w:rsidR="00805C82" w:rsidRPr="007C7065" w:rsidRDefault="00B96DFE" w:rsidP="007C7065">
      <w:pPr>
        <w:spacing w:before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1DA822AA" wp14:editId="08390D31">
            <wp:extent cx="5267325" cy="27527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BD50" w14:textId="77777777" w:rsidR="007C7065" w:rsidRDefault="007C7065">
      <w:r>
        <w:br w:type="page"/>
      </w:r>
    </w:p>
    <w:p w14:paraId="401F73FD" w14:textId="77777777" w:rsidR="007C7065" w:rsidRDefault="007C7065" w:rsidP="007C7065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오류 로그.</w:t>
      </w:r>
    </w:p>
    <w:p w14:paraId="64AE87B4" w14:textId="7DCD348C" w:rsidR="00B94A2F" w:rsidRPr="00B96DFE" w:rsidRDefault="00B96DFE" w:rsidP="00B96DFE">
      <w:pPr>
        <w:pStyle w:val="afe"/>
        <w:numPr>
          <w:ilvl w:val="0"/>
          <w:numId w:val="17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Main </w:t>
      </w:r>
      <w:r>
        <w:rPr>
          <w:rFonts w:ascii="맑은 고딕" w:eastAsia="맑은 고딕" w:hAnsi="맑은 고딕" w:hint="eastAsia"/>
        </w:rPr>
        <w:t xml:space="preserve">함수에서 공격 및 방어 스킬에 수치가 들어가기 때문에 미리 선언할 수 없었기에 </w:t>
      </w:r>
      <w:r w:rsidR="00DF2B41">
        <w:rPr>
          <w:rFonts w:ascii="맑은 고딕" w:eastAsia="맑은 고딕" w:hAnsi="맑은 고딕" w:hint="eastAsia"/>
        </w:rPr>
        <w:t xml:space="preserve">플레이어를 만들어 놓은 다음 플레이어의 수치로 </w:t>
      </w:r>
      <w:proofErr w:type="spellStart"/>
      <w:r w:rsidR="003A323F">
        <w:rPr>
          <w:rFonts w:ascii="맑은 고딕" w:eastAsia="맑은 고딕" w:hAnsi="맑은 고딕" w:hint="eastAsia"/>
        </w:rPr>
        <w:t>선언</w:t>
      </w:r>
      <w:r w:rsidR="003A323F">
        <w:rPr>
          <w:rFonts w:ascii="맑은 고딕" w:eastAsia="맑은 고딕" w:hAnsi="맑은 고딕"/>
        </w:rPr>
        <w:t>시켰</w:t>
      </w:r>
      <w:bookmarkStart w:id="0" w:name="_GoBack"/>
      <w:bookmarkEnd w:id="0"/>
      <w:r w:rsidR="003A323F">
        <w:rPr>
          <w:rFonts w:ascii="맑은 고딕" w:eastAsia="맑은 고딕" w:hAnsi="맑은 고딕"/>
        </w:rPr>
        <w:t>다</w:t>
      </w:r>
      <w:proofErr w:type="spellEnd"/>
      <w:r w:rsidR="00DF2B41">
        <w:rPr>
          <w:rFonts w:ascii="맑은 고딕" w:eastAsia="맑은 고딕" w:hAnsi="맑은 고딕" w:hint="eastAsia"/>
        </w:rPr>
        <w:t>.</w:t>
      </w:r>
    </w:p>
    <w:p w14:paraId="1698E8A6" w14:textId="77777777" w:rsidR="00346581" w:rsidRDefault="00346581" w:rsidP="00346581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결론 및 느낀 점.</w:t>
      </w:r>
    </w:p>
    <w:p w14:paraId="0321DD22" w14:textId="5FAE887F" w:rsidR="00B94A2F" w:rsidRPr="00B94A2F" w:rsidRDefault="00DF2B41" w:rsidP="00C6552C">
      <w:pPr>
        <w:pStyle w:val="afe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이번에 배운 것이 약간 복잡하긴 해도 관리가 쉬울 것이라는 것을 만들면서 느꼈다.</w:t>
      </w:r>
    </w:p>
    <w:sectPr w:rsidR="00B94A2F" w:rsidRPr="00B94A2F" w:rsidSect="00CD50EB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1804" w14:textId="77777777" w:rsidR="00941B0F" w:rsidRDefault="00941B0F" w:rsidP="00C6554A">
      <w:pPr>
        <w:spacing w:before="0" w:after="0" w:line="240" w:lineRule="auto"/>
      </w:pPr>
      <w:r>
        <w:separator/>
      </w:r>
    </w:p>
  </w:endnote>
  <w:endnote w:type="continuationSeparator" w:id="0">
    <w:p w14:paraId="72833EFC" w14:textId="77777777" w:rsidR="00941B0F" w:rsidRDefault="00941B0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E0230" w14:textId="77777777"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C502C8"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FFE17" w14:textId="77777777" w:rsidR="00941B0F" w:rsidRDefault="00941B0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B238EB6" w14:textId="77777777" w:rsidR="00941B0F" w:rsidRDefault="00941B0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7FD295F"/>
    <w:multiLevelType w:val="hybridMultilevel"/>
    <w:tmpl w:val="9994450A"/>
    <w:lvl w:ilvl="0" w:tplc="0C463A1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9131D4"/>
    <w:multiLevelType w:val="hybridMultilevel"/>
    <w:tmpl w:val="909C45A8"/>
    <w:lvl w:ilvl="0" w:tplc="380ED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072AF2"/>
    <w:multiLevelType w:val="hybridMultilevel"/>
    <w:tmpl w:val="452AC7F6"/>
    <w:lvl w:ilvl="0" w:tplc="D96E0B92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F937CD"/>
    <w:multiLevelType w:val="hybridMultilevel"/>
    <w:tmpl w:val="1AF6A06E"/>
    <w:lvl w:ilvl="0" w:tplc="12FCD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1F31D1"/>
    <w:multiLevelType w:val="hybridMultilevel"/>
    <w:tmpl w:val="8BDCF676"/>
    <w:lvl w:ilvl="0" w:tplc="CB08A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37138D"/>
    <w:multiLevelType w:val="hybridMultilevel"/>
    <w:tmpl w:val="6ACEEA24"/>
    <w:lvl w:ilvl="0" w:tplc="B596D18C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6CD7A07"/>
    <w:multiLevelType w:val="hybridMultilevel"/>
    <w:tmpl w:val="4CA61436"/>
    <w:lvl w:ilvl="0" w:tplc="67324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5"/>
  </w:num>
  <w:num w:numId="18">
    <w:abstractNumId w:val="12"/>
  </w:num>
  <w:num w:numId="19">
    <w:abstractNumId w:val="16"/>
  </w:num>
  <w:num w:numId="20">
    <w:abstractNumId w:val="17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7"/>
    <w:rsid w:val="000344AC"/>
    <w:rsid w:val="00083F7D"/>
    <w:rsid w:val="000D72DB"/>
    <w:rsid w:val="00177F4A"/>
    <w:rsid w:val="001B4ACB"/>
    <w:rsid w:val="001D512F"/>
    <w:rsid w:val="002554CD"/>
    <w:rsid w:val="00264B36"/>
    <w:rsid w:val="00293B83"/>
    <w:rsid w:val="002B4294"/>
    <w:rsid w:val="002C54C0"/>
    <w:rsid w:val="002C7719"/>
    <w:rsid w:val="002D6E0E"/>
    <w:rsid w:val="00333D0D"/>
    <w:rsid w:val="00346581"/>
    <w:rsid w:val="00350532"/>
    <w:rsid w:val="00383726"/>
    <w:rsid w:val="00392358"/>
    <w:rsid w:val="003A323F"/>
    <w:rsid w:val="004761E1"/>
    <w:rsid w:val="004C049F"/>
    <w:rsid w:val="005000E2"/>
    <w:rsid w:val="005C0CF5"/>
    <w:rsid w:val="00667D67"/>
    <w:rsid w:val="006A3207"/>
    <w:rsid w:val="006A3CE7"/>
    <w:rsid w:val="006E3718"/>
    <w:rsid w:val="0074311B"/>
    <w:rsid w:val="00792716"/>
    <w:rsid w:val="007C7065"/>
    <w:rsid w:val="00805C82"/>
    <w:rsid w:val="008304AB"/>
    <w:rsid w:val="008E31B8"/>
    <w:rsid w:val="00937417"/>
    <w:rsid w:val="00941B0F"/>
    <w:rsid w:val="00953C3E"/>
    <w:rsid w:val="009764D2"/>
    <w:rsid w:val="00B94A2F"/>
    <w:rsid w:val="00B96DFE"/>
    <w:rsid w:val="00BC058C"/>
    <w:rsid w:val="00C502C8"/>
    <w:rsid w:val="00C6552C"/>
    <w:rsid w:val="00C6554A"/>
    <w:rsid w:val="00C671E1"/>
    <w:rsid w:val="00CD50EB"/>
    <w:rsid w:val="00D07D86"/>
    <w:rsid w:val="00D1424E"/>
    <w:rsid w:val="00D17A4C"/>
    <w:rsid w:val="00DA2C20"/>
    <w:rsid w:val="00DF2B41"/>
    <w:rsid w:val="00ED7C44"/>
    <w:rsid w:val="00EE6D8F"/>
    <w:rsid w:val="00F6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921FC"/>
  <w15:chartTrackingRefBased/>
  <w15:docId w15:val="{8F45F2DA-3F2B-4826-ABA4-DAEC0AFF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afd">
    <w:name w:val="Unresolved Mention"/>
    <w:basedOn w:val="a2"/>
    <w:uiPriority w:val="99"/>
    <w:semiHidden/>
    <w:unhideWhenUsed/>
    <w:rsid w:val="00667D67"/>
    <w:rPr>
      <w:color w:val="605E5C"/>
      <w:shd w:val="clear" w:color="auto" w:fill="E1DFDD"/>
    </w:rPr>
  </w:style>
  <w:style w:type="paragraph" w:styleId="afe">
    <w:name w:val="List Paragraph"/>
    <w:basedOn w:val="a1"/>
    <w:uiPriority w:val="34"/>
    <w:unhideWhenUsed/>
    <w:qFormat/>
    <w:rsid w:val="007C70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7A2D3-8F0F-45E0-B20C-F6465A6F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24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김현중</dc:creator>
  <cp:keywords/>
  <dc:description/>
  <cp:lastModifiedBy>김 현중</cp:lastModifiedBy>
  <cp:revision>7</cp:revision>
  <dcterms:created xsi:type="dcterms:W3CDTF">2019-09-08T09:05:00Z</dcterms:created>
  <dcterms:modified xsi:type="dcterms:W3CDTF">2019-09-08T09:28:00Z</dcterms:modified>
</cp:coreProperties>
</file>